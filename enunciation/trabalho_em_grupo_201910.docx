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A4BA" w14:textId="28F830C5" w:rsidR="00106A81" w:rsidRDefault="00883BCC" w:rsidP="00675186">
      <w:pPr>
        <w:jc w:val="center"/>
        <w:rPr>
          <w:b/>
        </w:rPr>
      </w:pPr>
      <w:r w:rsidRPr="00883BCC">
        <w:rPr>
          <w:b/>
        </w:rPr>
        <w:t>TRABALHO EM GRUPO</w:t>
      </w:r>
      <w:r w:rsidR="00183E5A">
        <w:rPr>
          <w:b/>
        </w:rPr>
        <w:t xml:space="preserve"> (até </w:t>
      </w:r>
      <w:r w:rsidR="000A2171">
        <w:rPr>
          <w:b/>
        </w:rPr>
        <w:t>4</w:t>
      </w:r>
      <w:r w:rsidR="00183E5A">
        <w:rPr>
          <w:b/>
        </w:rPr>
        <w:t xml:space="preserve"> alunos)</w:t>
      </w:r>
    </w:p>
    <w:p w14:paraId="6F7953ED" w14:textId="7C08AE76" w:rsidR="004F02CF" w:rsidRDefault="004F02CF" w:rsidP="004F02CF">
      <w:pPr>
        <w:jc w:val="center"/>
        <w:rPr>
          <w:b/>
        </w:rPr>
      </w:pPr>
      <w:r>
        <w:rPr>
          <w:b/>
        </w:rPr>
        <w:t xml:space="preserve">Disciplina: Métodos </w:t>
      </w:r>
      <w:r w:rsidR="000A2171">
        <w:rPr>
          <w:b/>
        </w:rPr>
        <w:t>Matriciais e Análise de Clusters</w:t>
      </w:r>
      <w:r>
        <w:rPr>
          <w:b/>
        </w:rPr>
        <w:t>.</w:t>
      </w:r>
    </w:p>
    <w:p w14:paraId="1C959B91" w14:textId="3FF1FAF8" w:rsidR="00183E5A" w:rsidRDefault="00183E5A" w:rsidP="00675186">
      <w:pPr>
        <w:jc w:val="center"/>
        <w:rPr>
          <w:b/>
        </w:rPr>
      </w:pPr>
      <w:r>
        <w:rPr>
          <w:b/>
        </w:rPr>
        <w:t>Tema</w:t>
      </w:r>
      <w:r w:rsidRPr="00E11560">
        <w:rPr>
          <w:b/>
        </w:rPr>
        <w:t xml:space="preserve">: </w:t>
      </w:r>
      <w:r w:rsidR="00E11560" w:rsidRPr="00E11560">
        <w:rPr>
          <w:b/>
        </w:rPr>
        <w:t>Análise de Clusters</w:t>
      </w:r>
      <w:r>
        <w:rPr>
          <w:b/>
        </w:rPr>
        <w:t>.</w:t>
      </w:r>
    </w:p>
    <w:p w14:paraId="327DD5E1" w14:textId="77777777" w:rsidR="00675186" w:rsidRDefault="00675186" w:rsidP="00675186">
      <w:pPr>
        <w:jc w:val="center"/>
        <w:rPr>
          <w:b/>
        </w:rPr>
      </w:pPr>
    </w:p>
    <w:p w14:paraId="2082E82A" w14:textId="77777777" w:rsidR="00183E5A" w:rsidRDefault="00183E5A" w:rsidP="007A366C">
      <w:pPr>
        <w:rPr>
          <w:b/>
        </w:rPr>
      </w:pPr>
      <w:r>
        <w:rPr>
          <w:b/>
        </w:rPr>
        <w:t>Valor máximo: 10,0 pontos.</w:t>
      </w:r>
    </w:p>
    <w:p w14:paraId="59115B6A" w14:textId="0DCEE611" w:rsidR="00183E5A" w:rsidRDefault="00183E5A" w:rsidP="007A366C">
      <w:pPr>
        <w:rPr>
          <w:b/>
        </w:rPr>
      </w:pPr>
      <w:r>
        <w:rPr>
          <w:b/>
        </w:rPr>
        <w:t xml:space="preserve">Peso na disciplina: </w:t>
      </w:r>
      <w:r w:rsidR="00E11560">
        <w:rPr>
          <w:b/>
        </w:rPr>
        <w:t>25</w:t>
      </w:r>
      <w:r>
        <w:rPr>
          <w:b/>
        </w:rPr>
        <w:t>%.</w:t>
      </w:r>
    </w:p>
    <w:p w14:paraId="09ECC84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5BCC0C4E" w14:textId="53A778F2" w:rsidR="00883BCC" w:rsidRDefault="00883BCC" w:rsidP="007A366C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</w:t>
      </w:r>
      <w:r w:rsidR="00E11560">
        <w:rPr>
          <w:b/>
        </w:rPr>
        <w:t>9</w:t>
      </w:r>
      <w:r w:rsidR="0064715D">
        <w:rPr>
          <w:b/>
        </w:rPr>
        <w:t>.</w:t>
      </w:r>
      <w:r w:rsidR="00E11560">
        <w:rPr>
          <w:b/>
        </w:rPr>
        <w:t>10</w:t>
      </w:r>
    </w:p>
    <w:p w14:paraId="3E00F53C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2A06DB3D" w14:textId="77777777" w:rsidTr="00D85DB1">
        <w:tc>
          <w:tcPr>
            <w:tcW w:w="2376" w:type="dxa"/>
          </w:tcPr>
          <w:p w14:paraId="45CCE4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6054A33A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999F1B1" w14:textId="77777777" w:rsidTr="00D85DB1">
        <w:tc>
          <w:tcPr>
            <w:tcW w:w="2376" w:type="dxa"/>
          </w:tcPr>
          <w:p w14:paraId="64156D9A" w14:textId="77777777" w:rsidR="00D85DB1" w:rsidRPr="00D85DB1" w:rsidRDefault="00D85DB1" w:rsidP="007A366C"/>
        </w:tc>
        <w:tc>
          <w:tcPr>
            <w:tcW w:w="6835" w:type="dxa"/>
          </w:tcPr>
          <w:p w14:paraId="251AA0DD" w14:textId="77777777" w:rsidR="00D85DB1" w:rsidRPr="00D85DB1" w:rsidRDefault="00D85DB1" w:rsidP="007A366C"/>
        </w:tc>
      </w:tr>
      <w:tr w:rsidR="00E11560" w14:paraId="3102DFAD" w14:textId="77777777" w:rsidTr="00D85DB1">
        <w:tc>
          <w:tcPr>
            <w:tcW w:w="2376" w:type="dxa"/>
          </w:tcPr>
          <w:p w14:paraId="049A701E" w14:textId="77777777" w:rsidR="00E11560" w:rsidRPr="00D85DB1" w:rsidRDefault="00E11560" w:rsidP="007A366C"/>
        </w:tc>
        <w:tc>
          <w:tcPr>
            <w:tcW w:w="6835" w:type="dxa"/>
          </w:tcPr>
          <w:p w14:paraId="33CBEAFE" w14:textId="77777777" w:rsidR="00E11560" w:rsidRPr="00D85DB1" w:rsidRDefault="00E11560" w:rsidP="007A366C"/>
        </w:tc>
      </w:tr>
      <w:tr w:rsidR="00D85DB1" w14:paraId="2F7BFC35" w14:textId="77777777" w:rsidTr="00D85DB1">
        <w:tc>
          <w:tcPr>
            <w:tcW w:w="2376" w:type="dxa"/>
          </w:tcPr>
          <w:p w14:paraId="71D9B7A3" w14:textId="77777777" w:rsidR="00D85DB1" w:rsidRPr="00D85DB1" w:rsidRDefault="00D85DB1" w:rsidP="007A366C"/>
        </w:tc>
        <w:tc>
          <w:tcPr>
            <w:tcW w:w="6835" w:type="dxa"/>
          </w:tcPr>
          <w:p w14:paraId="4866EC17" w14:textId="77777777" w:rsidR="00D85DB1" w:rsidRPr="00D85DB1" w:rsidRDefault="00D85DB1" w:rsidP="007A366C"/>
        </w:tc>
      </w:tr>
      <w:tr w:rsidR="00D85DB1" w14:paraId="33845423" w14:textId="77777777" w:rsidTr="00D85DB1">
        <w:tc>
          <w:tcPr>
            <w:tcW w:w="2376" w:type="dxa"/>
          </w:tcPr>
          <w:p w14:paraId="42874C87" w14:textId="77777777" w:rsidR="00D85DB1" w:rsidRPr="00D85DB1" w:rsidRDefault="00D85DB1" w:rsidP="007A366C"/>
        </w:tc>
        <w:tc>
          <w:tcPr>
            <w:tcW w:w="6835" w:type="dxa"/>
          </w:tcPr>
          <w:p w14:paraId="5B8FB7A0" w14:textId="77777777" w:rsidR="00D85DB1" w:rsidRPr="00D85DB1" w:rsidRDefault="00D85DB1" w:rsidP="007A366C"/>
        </w:tc>
      </w:tr>
    </w:tbl>
    <w:p w14:paraId="6D467243" w14:textId="77777777" w:rsidR="00883BCC" w:rsidRDefault="00883BCC" w:rsidP="007A366C">
      <w:pPr>
        <w:rPr>
          <w:b/>
        </w:rPr>
      </w:pPr>
    </w:p>
    <w:p w14:paraId="7BAA68EC" w14:textId="77777777" w:rsidR="00D60EC3" w:rsidRDefault="00F77EF8" w:rsidP="00F77EF8">
      <w:r w:rsidRPr="00F77EF8">
        <w:t>Trinta entrevistas foram feitas, pedindo-se para dar uma nota de 1 (discordo totalmente) a 5 (concordo totalmente) às seguintes afirmações</w:t>
      </w:r>
      <w:r w:rsidR="00D60EC3">
        <w:t>:</w:t>
      </w:r>
    </w:p>
    <w:p w14:paraId="77281D05" w14:textId="77777777" w:rsidR="000E311C" w:rsidRDefault="000E311C" w:rsidP="00D60EC3"/>
    <w:p w14:paraId="4ED509DE" w14:textId="0228ED66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1 – Sempre vou a casamentos quando sou convidado.</w:t>
      </w:r>
    </w:p>
    <w:p w14:paraId="5DE86EE0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2 – A parte mais interessante dos casamentos são os doces.</w:t>
      </w:r>
    </w:p>
    <w:p w14:paraId="38F2706D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3 – Me emociono com a cerimônia de casamento.</w:t>
      </w:r>
    </w:p>
    <w:p w14:paraId="47CFD266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4 – Casamentos são boas ocasiões para se conhecer pessoas.</w:t>
      </w:r>
    </w:p>
    <w:p w14:paraId="0AC773DE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5 – Me divirto com amigos nas festas de casamento.</w:t>
      </w:r>
    </w:p>
    <w:p w14:paraId="20B4B2D7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6 – Gosto de ver vídeos e fotos de casamentos.</w:t>
      </w:r>
    </w:p>
    <w:p w14:paraId="4F3D9581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7 – Cerimônias de casamento longas me cansam.</w:t>
      </w:r>
    </w:p>
    <w:p w14:paraId="089D66EF" w14:textId="77777777" w:rsidR="00D60EC3" w:rsidRPr="00F77EF8" w:rsidRDefault="00D60EC3" w:rsidP="0080359E">
      <w:pPr>
        <w:ind w:left="709"/>
        <w:rPr>
          <w:sz w:val="16"/>
          <w:szCs w:val="16"/>
        </w:rPr>
      </w:pPr>
      <w:r w:rsidRPr="0080359E">
        <w:rPr>
          <w:sz w:val="16"/>
          <w:szCs w:val="16"/>
        </w:rPr>
        <w:t>8 – Acho que casamento no civil não é casamento de verdade.</w:t>
      </w:r>
    </w:p>
    <w:p w14:paraId="59CC0000" w14:textId="77777777" w:rsidR="000E311C" w:rsidRDefault="000E311C" w:rsidP="00F77EF8"/>
    <w:p w14:paraId="442E46F6" w14:textId="7D9B8480" w:rsidR="00F77EF8" w:rsidRDefault="00F77EF8" w:rsidP="00F77EF8">
      <w:r w:rsidRPr="00F77EF8">
        <w:t xml:space="preserve">Os resultados estão na tabela </w:t>
      </w:r>
      <w:r w:rsidR="00703F10">
        <w:t xml:space="preserve">em arquivo Excel localizado </w:t>
      </w:r>
      <w:r w:rsidR="00556D78">
        <w:t>na mesma pasta deste arquivo</w:t>
      </w:r>
      <w:r w:rsidRPr="00F77EF8">
        <w:t>, juntamente com as informações de sexo e idade dos entrevistados.</w:t>
      </w:r>
    </w:p>
    <w:p w14:paraId="014321F5" w14:textId="077A6503" w:rsidR="000E311C" w:rsidRDefault="000E311C" w:rsidP="00F77EF8"/>
    <w:p w14:paraId="7D81CF9F" w14:textId="539F10A3" w:rsidR="000E311C" w:rsidRDefault="000E311C" w:rsidP="00F77EF8">
      <w:r>
        <w:t>Responda as seguintes questões, justificando sua resposta</w:t>
      </w:r>
      <w:r w:rsidR="002447DC">
        <w:t xml:space="preserve"> com base em fatos, dados, gráficos etc</w:t>
      </w:r>
      <w:r w:rsidR="00C677FF">
        <w:t>:</w:t>
      </w:r>
    </w:p>
    <w:p w14:paraId="184E2239" w14:textId="77777777" w:rsidR="00C677FF" w:rsidRPr="00F77EF8" w:rsidRDefault="00C677FF" w:rsidP="00F77EF8"/>
    <w:p w14:paraId="7A458B7E" w14:textId="6CD13DFE" w:rsidR="00F77EF8" w:rsidRDefault="00F77EF8" w:rsidP="00C677FF">
      <w:pPr>
        <w:pStyle w:val="PargrafodaLista"/>
        <w:numPr>
          <w:ilvl w:val="0"/>
          <w:numId w:val="17"/>
        </w:numPr>
      </w:pPr>
      <w:r w:rsidRPr="00F77EF8">
        <w:t>Houve concentrações de respostas em categorias únicas ou houve boa diversidade entre os respondentes?</w:t>
      </w:r>
    </w:p>
    <w:p w14:paraId="7FAC927D" w14:textId="77777777" w:rsidR="00D1416F" w:rsidRDefault="00D1416F" w:rsidP="00D1416F">
      <w:pPr>
        <w:pStyle w:val="PargrafodaLista"/>
      </w:pPr>
    </w:p>
    <w:p w14:paraId="70166F21" w14:textId="4A6E2C76" w:rsidR="00C677FF" w:rsidRPr="00F77EF8" w:rsidRDefault="00F77EF8" w:rsidP="00F77EF8">
      <w:pPr>
        <w:pStyle w:val="PargrafodaLista"/>
        <w:numPr>
          <w:ilvl w:val="0"/>
          <w:numId w:val="17"/>
        </w:numPr>
      </w:pPr>
      <w:r w:rsidRPr="00F77EF8">
        <w:t>Houve correlação entre as variáveis assinaladas em vermelho? Como isso afeta a Cluster Analysis?</w:t>
      </w:r>
    </w:p>
    <w:p w14:paraId="7FE334D1" w14:textId="77777777" w:rsidR="00D1416F" w:rsidRDefault="00D1416F" w:rsidP="00D1416F">
      <w:pPr>
        <w:pStyle w:val="PargrafodaLista"/>
      </w:pPr>
    </w:p>
    <w:p w14:paraId="4E4B03C7" w14:textId="2603EE8C" w:rsidR="004D310D" w:rsidRPr="00F77EF8" w:rsidRDefault="00F77EF8" w:rsidP="004D310D">
      <w:pPr>
        <w:pStyle w:val="PargrafodaLista"/>
        <w:numPr>
          <w:ilvl w:val="0"/>
          <w:numId w:val="17"/>
        </w:numPr>
      </w:pPr>
      <w:r w:rsidRPr="00F77EF8">
        <w:t>É necessário padronizar as variáveis?</w:t>
      </w:r>
    </w:p>
    <w:p w14:paraId="0A70D765" w14:textId="77777777" w:rsidR="00D1416F" w:rsidRDefault="00D1416F" w:rsidP="00D1416F">
      <w:pPr>
        <w:pStyle w:val="PargrafodaLista"/>
      </w:pPr>
    </w:p>
    <w:p w14:paraId="156B2DB8" w14:textId="7EFEF518" w:rsidR="004D310D" w:rsidRPr="00F77EF8" w:rsidRDefault="00F77EF8" w:rsidP="00EA3D16">
      <w:pPr>
        <w:pStyle w:val="PargrafodaLista"/>
        <w:numPr>
          <w:ilvl w:val="0"/>
          <w:numId w:val="17"/>
        </w:numPr>
      </w:pPr>
      <w:r w:rsidRPr="00F77EF8">
        <w:t>Faça Cluster Analysis (Método Hierárquico</w:t>
      </w:r>
      <w:r w:rsidR="00BC2D63">
        <w:t xml:space="preserve"> AGNES</w:t>
      </w:r>
      <w:r w:rsidRPr="00F77EF8">
        <w:t>) com as variáveis assinaladas em vermelho. Use distância euclidiana. Use Ward e Average (compare os resultados</w:t>
      </w:r>
      <w:r w:rsidR="00300C49">
        <w:t xml:space="preserve"> utilizando as métricas que você aprende</w:t>
      </w:r>
      <w:r w:rsidR="002D2931">
        <w:t>u da função cluster.stats do pacote fpc</w:t>
      </w:r>
      <w:bookmarkStart w:id="0" w:name="_GoBack"/>
      <w:bookmarkEnd w:id="0"/>
      <w:r w:rsidRPr="00F77EF8">
        <w:t xml:space="preserve">). </w:t>
      </w:r>
    </w:p>
    <w:p w14:paraId="0EA337D1" w14:textId="77777777" w:rsidR="00D1416F" w:rsidRDefault="00D1416F" w:rsidP="00D1416F">
      <w:pPr>
        <w:pStyle w:val="PargrafodaLista"/>
      </w:pPr>
    </w:p>
    <w:p w14:paraId="4FC57AB4" w14:textId="07061012" w:rsidR="00F77EF8" w:rsidRPr="00F77EF8" w:rsidRDefault="00F77EF8" w:rsidP="00EA3D16">
      <w:pPr>
        <w:pStyle w:val="PargrafodaLista"/>
        <w:numPr>
          <w:ilvl w:val="0"/>
          <w:numId w:val="17"/>
        </w:numPr>
      </w:pPr>
      <w:r w:rsidRPr="00F77EF8">
        <w:t xml:space="preserve">Quantos grupos foram obtidos? </w:t>
      </w:r>
    </w:p>
    <w:p w14:paraId="351523AA" w14:textId="77777777" w:rsidR="00D1416F" w:rsidRDefault="00D1416F" w:rsidP="00D1416F">
      <w:pPr>
        <w:pStyle w:val="PargrafodaLista"/>
      </w:pPr>
    </w:p>
    <w:p w14:paraId="66013723" w14:textId="5CEE17D5" w:rsidR="00F77EF8" w:rsidRPr="00F77EF8" w:rsidRDefault="00F77EF8" w:rsidP="00F77EF8">
      <w:pPr>
        <w:pStyle w:val="PargrafodaLista"/>
        <w:numPr>
          <w:ilvl w:val="0"/>
          <w:numId w:val="17"/>
        </w:numPr>
      </w:pPr>
      <w:r w:rsidRPr="00F77EF8">
        <w:t>Interprete os grupos assim formados, usando somente as variáveis assinaladas em vermelho.</w:t>
      </w:r>
    </w:p>
    <w:p w14:paraId="7C8D89D8" w14:textId="77777777" w:rsidR="00D1416F" w:rsidRDefault="00D1416F" w:rsidP="00D1416F">
      <w:pPr>
        <w:pStyle w:val="PargrafodaLista"/>
      </w:pPr>
    </w:p>
    <w:p w14:paraId="7AB0B8C0" w14:textId="04D50E2D" w:rsidR="00134712" w:rsidRDefault="00F77EF8" w:rsidP="00134712">
      <w:pPr>
        <w:pStyle w:val="PargrafodaLista"/>
        <w:numPr>
          <w:ilvl w:val="0"/>
          <w:numId w:val="17"/>
        </w:numPr>
      </w:pPr>
      <w:r w:rsidRPr="00F77EF8">
        <w:t>Verifique se sexo ou idade discriminam bem os grupos.</w:t>
      </w:r>
    </w:p>
    <w:p w14:paraId="4DC4754E" w14:textId="77777777" w:rsidR="00D1416F" w:rsidRPr="00F77EF8" w:rsidRDefault="00D1416F" w:rsidP="00D1416F">
      <w:pPr>
        <w:pStyle w:val="PargrafodaLista"/>
      </w:pPr>
    </w:p>
    <w:p w14:paraId="139E8607" w14:textId="081F1162" w:rsidR="00C677FF" w:rsidRDefault="00F77EF8" w:rsidP="00675186">
      <w:pPr>
        <w:pStyle w:val="PargrafodaLista"/>
        <w:numPr>
          <w:ilvl w:val="0"/>
          <w:numId w:val="17"/>
        </w:numPr>
      </w:pPr>
      <w:r w:rsidRPr="00F77EF8">
        <w:t>A aplicação do método K-</w:t>
      </w:r>
      <w:r w:rsidR="00BC2D63">
        <w:t>M</w:t>
      </w:r>
      <w:r w:rsidRPr="00F77EF8">
        <w:t>eans muda a comp</w:t>
      </w:r>
      <w:r w:rsidR="00F2508C">
        <w:t>o</w:t>
      </w:r>
      <w:r w:rsidRPr="00F77EF8">
        <w:t>sição dos grupos?</w:t>
      </w:r>
    </w:p>
    <w:p w14:paraId="0574EC1F" w14:textId="77777777" w:rsidR="00BC2D63" w:rsidRDefault="00BC2D63" w:rsidP="00BC2D63">
      <w:pPr>
        <w:pStyle w:val="PargrafodaLista"/>
      </w:pPr>
    </w:p>
    <w:p w14:paraId="2AEA9C24" w14:textId="57DB73BF" w:rsidR="00BC2D63" w:rsidRPr="00D85DB1" w:rsidRDefault="00BC2D63" w:rsidP="00BC2D63">
      <w:r>
        <w:t xml:space="preserve">Obs: </w:t>
      </w:r>
      <w:r w:rsidR="00AE3C8B">
        <w:t>Os códigos e as bases de dados devem ser entregues conjuntamente a este documento-resposta.</w:t>
      </w:r>
    </w:p>
    <w:sectPr w:rsidR="00BC2D63" w:rsidRPr="00D85DB1" w:rsidSect="009618C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33F1B" w14:textId="77777777" w:rsidR="000A3461" w:rsidRDefault="000A3461">
      <w:r>
        <w:separator/>
      </w:r>
    </w:p>
  </w:endnote>
  <w:endnote w:type="continuationSeparator" w:id="0">
    <w:p w14:paraId="5D9B3183" w14:textId="77777777" w:rsidR="000A3461" w:rsidRDefault="000A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A0695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753B2A70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70F0" w14:textId="2E07E04C" w:rsidR="004024AB" w:rsidRPr="00F738F9" w:rsidRDefault="00883BCC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 xml:space="preserve">Métodos </w:t>
    </w:r>
    <w:r w:rsidR="00E11560">
      <w:rPr>
        <w:rFonts w:ascii="HelveticaNeueLT Std Thin Cn" w:hAnsi="HelveticaNeueLT Std Thin Cn" w:cs="HelveticaNeueLT Std Thin Cn"/>
        <w:sz w:val="22"/>
        <w:szCs w:val="22"/>
      </w:rPr>
      <w:t>Matriciais e Análise de Clusters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670E2" w14:textId="77777777" w:rsidR="000A3461" w:rsidRDefault="000A3461">
      <w:r>
        <w:separator/>
      </w:r>
    </w:p>
  </w:footnote>
  <w:footnote w:type="continuationSeparator" w:id="0">
    <w:p w14:paraId="042EB66B" w14:textId="77777777" w:rsidR="000A3461" w:rsidRDefault="000A3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19D25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855A" w14:textId="77777777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F256E4">
      <w:rPr>
        <w:rStyle w:val="Nmerodepgina"/>
        <w:rFonts w:ascii="HelveticaNeueLT Std Thin" w:hAnsi="HelveticaNeueLT Std Thin"/>
        <w:noProof/>
      </w:rPr>
      <w:t>2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6F3BD5EA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4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7E5F"/>
    <w:multiLevelType w:val="hybridMultilevel"/>
    <w:tmpl w:val="001A61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10"/>
  </w:num>
  <w:num w:numId="1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213AD"/>
    <w:rsid w:val="00025523"/>
    <w:rsid w:val="00055164"/>
    <w:rsid w:val="00075660"/>
    <w:rsid w:val="00081FD2"/>
    <w:rsid w:val="00090D8B"/>
    <w:rsid w:val="000A2171"/>
    <w:rsid w:val="000A3461"/>
    <w:rsid w:val="000A6441"/>
    <w:rsid w:val="000C066A"/>
    <w:rsid w:val="000D26EB"/>
    <w:rsid w:val="000D4861"/>
    <w:rsid w:val="000E0A46"/>
    <w:rsid w:val="000E311C"/>
    <w:rsid w:val="000E3BF2"/>
    <w:rsid w:val="000E723E"/>
    <w:rsid w:val="000E7281"/>
    <w:rsid w:val="000F684F"/>
    <w:rsid w:val="0010055A"/>
    <w:rsid w:val="00101326"/>
    <w:rsid w:val="0010457D"/>
    <w:rsid w:val="00106A81"/>
    <w:rsid w:val="00116082"/>
    <w:rsid w:val="001306D3"/>
    <w:rsid w:val="00134712"/>
    <w:rsid w:val="0013488F"/>
    <w:rsid w:val="001611EB"/>
    <w:rsid w:val="001645D6"/>
    <w:rsid w:val="0017252A"/>
    <w:rsid w:val="00183E5A"/>
    <w:rsid w:val="001867E7"/>
    <w:rsid w:val="001905C1"/>
    <w:rsid w:val="00190617"/>
    <w:rsid w:val="001B65BD"/>
    <w:rsid w:val="001D5E72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47DC"/>
    <w:rsid w:val="00244B8A"/>
    <w:rsid w:val="0024571F"/>
    <w:rsid w:val="00247AA2"/>
    <w:rsid w:val="00281037"/>
    <w:rsid w:val="002824F0"/>
    <w:rsid w:val="0028538E"/>
    <w:rsid w:val="0029438C"/>
    <w:rsid w:val="002944CE"/>
    <w:rsid w:val="002C07A5"/>
    <w:rsid w:val="002C1617"/>
    <w:rsid w:val="002D2931"/>
    <w:rsid w:val="00300C49"/>
    <w:rsid w:val="003050FB"/>
    <w:rsid w:val="00307E13"/>
    <w:rsid w:val="003557D4"/>
    <w:rsid w:val="00360C2E"/>
    <w:rsid w:val="0039250A"/>
    <w:rsid w:val="003A67B6"/>
    <w:rsid w:val="004024AB"/>
    <w:rsid w:val="00404964"/>
    <w:rsid w:val="00405A94"/>
    <w:rsid w:val="00413489"/>
    <w:rsid w:val="00422168"/>
    <w:rsid w:val="00424A78"/>
    <w:rsid w:val="00427BD9"/>
    <w:rsid w:val="00434980"/>
    <w:rsid w:val="004376A5"/>
    <w:rsid w:val="004420D9"/>
    <w:rsid w:val="00460F9B"/>
    <w:rsid w:val="0046702B"/>
    <w:rsid w:val="00471D48"/>
    <w:rsid w:val="00476564"/>
    <w:rsid w:val="00490560"/>
    <w:rsid w:val="00496E42"/>
    <w:rsid w:val="0049704E"/>
    <w:rsid w:val="004A3FEA"/>
    <w:rsid w:val="004C0513"/>
    <w:rsid w:val="004C73BD"/>
    <w:rsid w:val="004D2677"/>
    <w:rsid w:val="004D310D"/>
    <w:rsid w:val="004F02CF"/>
    <w:rsid w:val="00502431"/>
    <w:rsid w:val="005040B0"/>
    <w:rsid w:val="00556D78"/>
    <w:rsid w:val="00561491"/>
    <w:rsid w:val="0058684F"/>
    <w:rsid w:val="005872E3"/>
    <w:rsid w:val="00587EE8"/>
    <w:rsid w:val="005A38DA"/>
    <w:rsid w:val="005C56ED"/>
    <w:rsid w:val="005E4CA6"/>
    <w:rsid w:val="005E7039"/>
    <w:rsid w:val="00605DA5"/>
    <w:rsid w:val="006147FD"/>
    <w:rsid w:val="00637DFF"/>
    <w:rsid w:val="006437ED"/>
    <w:rsid w:val="0064715D"/>
    <w:rsid w:val="00650E7D"/>
    <w:rsid w:val="00651EA1"/>
    <w:rsid w:val="00663381"/>
    <w:rsid w:val="00675186"/>
    <w:rsid w:val="006761C6"/>
    <w:rsid w:val="006A4EF9"/>
    <w:rsid w:val="006A7A99"/>
    <w:rsid w:val="006B3123"/>
    <w:rsid w:val="006C6E36"/>
    <w:rsid w:val="006D670B"/>
    <w:rsid w:val="006D7FA0"/>
    <w:rsid w:val="006F419B"/>
    <w:rsid w:val="00701948"/>
    <w:rsid w:val="00701F57"/>
    <w:rsid w:val="00702BD5"/>
    <w:rsid w:val="00703F10"/>
    <w:rsid w:val="00714E6E"/>
    <w:rsid w:val="007307D5"/>
    <w:rsid w:val="00740425"/>
    <w:rsid w:val="007718DD"/>
    <w:rsid w:val="0077199D"/>
    <w:rsid w:val="00772523"/>
    <w:rsid w:val="00775BCF"/>
    <w:rsid w:val="007828B9"/>
    <w:rsid w:val="00782BC7"/>
    <w:rsid w:val="00783E40"/>
    <w:rsid w:val="00786D5B"/>
    <w:rsid w:val="00791321"/>
    <w:rsid w:val="007A0732"/>
    <w:rsid w:val="007A2A73"/>
    <w:rsid w:val="007A366C"/>
    <w:rsid w:val="007B6A23"/>
    <w:rsid w:val="007C1464"/>
    <w:rsid w:val="007F35E6"/>
    <w:rsid w:val="007F6F1B"/>
    <w:rsid w:val="0080359E"/>
    <w:rsid w:val="0080541A"/>
    <w:rsid w:val="008163A2"/>
    <w:rsid w:val="0082401E"/>
    <w:rsid w:val="008345A4"/>
    <w:rsid w:val="00835759"/>
    <w:rsid w:val="008405F0"/>
    <w:rsid w:val="00843973"/>
    <w:rsid w:val="00843D1B"/>
    <w:rsid w:val="00852AE8"/>
    <w:rsid w:val="008549B0"/>
    <w:rsid w:val="00855ED1"/>
    <w:rsid w:val="00883BCC"/>
    <w:rsid w:val="00885856"/>
    <w:rsid w:val="008A0592"/>
    <w:rsid w:val="008B533B"/>
    <w:rsid w:val="008F6140"/>
    <w:rsid w:val="009330A2"/>
    <w:rsid w:val="0093400C"/>
    <w:rsid w:val="00937E9B"/>
    <w:rsid w:val="009405B9"/>
    <w:rsid w:val="009618C1"/>
    <w:rsid w:val="00962862"/>
    <w:rsid w:val="0099054D"/>
    <w:rsid w:val="009B3B00"/>
    <w:rsid w:val="009D07C3"/>
    <w:rsid w:val="009D44F7"/>
    <w:rsid w:val="009E29FE"/>
    <w:rsid w:val="009E4055"/>
    <w:rsid w:val="009F6A2B"/>
    <w:rsid w:val="00A152E3"/>
    <w:rsid w:val="00A23ED9"/>
    <w:rsid w:val="00A63B12"/>
    <w:rsid w:val="00A70CF2"/>
    <w:rsid w:val="00A75F73"/>
    <w:rsid w:val="00A80925"/>
    <w:rsid w:val="00A815EC"/>
    <w:rsid w:val="00A85A65"/>
    <w:rsid w:val="00A930B6"/>
    <w:rsid w:val="00AA1BE9"/>
    <w:rsid w:val="00AA78BB"/>
    <w:rsid w:val="00AE3C8B"/>
    <w:rsid w:val="00AF2B67"/>
    <w:rsid w:val="00B00E89"/>
    <w:rsid w:val="00B025CB"/>
    <w:rsid w:val="00B23D63"/>
    <w:rsid w:val="00B55942"/>
    <w:rsid w:val="00B87C49"/>
    <w:rsid w:val="00BA1896"/>
    <w:rsid w:val="00BA3E40"/>
    <w:rsid w:val="00BB2697"/>
    <w:rsid w:val="00BC2D63"/>
    <w:rsid w:val="00C03FD3"/>
    <w:rsid w:val="00C04C25"/>
    <w:rsid w:val="00C35391"/>
    <w:rsid w:val="00C37481"/>
    <w:rsid w:val="00C45CCE"/>
    <w:rsid w:val="00C506D2"/>
    <w:rsid w:val="00C677FF"/>
    <w:rsid w:val="00C84DF1"/>
    <w:rsid w:val="00C925B3"/>
    <w:rsid w:val="00CB507F"/>
    <w:rsid w:val="00CE0DE7"/>
    <w:rsid w:val="00CE5E79"/>
    <w:rsid w:val="00CF2CE6"/>
    <w:rsid w:val="00CF5BDC"/>
    <w:rsid w:val="00D03756"/>
    <w:rsid w:val="00D1416F"/>
    <w:rsid w:val="00D145E6"/>
    <w:rsid w:val="00D21CC9"/>
    <w:rsid w:val="00D21CFA"/>
    <w:rsid w:val="00D2288D"/>
    <w:rsid w:val="00D303EE"/>
    <w:rsid w:val="00D47AA5"/>
    <w:rsid w:val="00D60EC3"/>
    <w:rsid w:val="00D62AC2"/>
    <w:rsid w:val="00D85DB1"/>
    <w:rsid w:val="00DA43F0"/>
    <w:rsid w:val="00DA4784"/>
    <w:rsid w:val="00DC531B"/>
    <w:rsid w:val="00DD2AF7"/>
    <w:rsid w:val="00DD4CDF"/>
    <w:rsid w:val="00DF7CD2"/>
    <w:rsid w:val="00E052CC"/>
    <w:rsid w:val="00E11560"/>
    <w:rsid w:val="00E16C3E"/>
    <w:rsid w:val="00E17776"/>
    <w:rsid w:val="00E41219"/>
    <w:rsid w:val="00E45E27"/>
    <w:rsid w:val="00E5283F"/>
    <w:rsid w:val="00E54484"/>
    <w:rsid w:val="00E73F37"/>
    <w:rsid w:val="00E80700"/>
    <w:rsid w:val="00E81ADB"/>
    <w:rsid w:val="00E82E2C"/>
    <w:rsid w:val="00EA3D16"/>
    <w:rsid w:val="00ED4356"/>
    <w:rsid w:val="00EE5928"/>
    <w:rsid w:val="00EF4B1F"/>
    <w:rsid w:val="00F034CE"/>
    <w:rsid w:val="00F2508C"/>
    <w:rsid w:val="00F256E4"/>
    <w:rsid w:val="00F40796"/>
    <w:rsid w:val="00F452D3"/>
    <w:rsid w:val="00F4786A"/>
    <w:rsid w:val="00F5569A"/>
    <w:rsid w:val="00F72DED"/>
    <w:rsid w:val="00F738F9"/>
    <w:rsid w:val="00F77EF8"/>
    <w:rsid w:val="00F84FFF"/>
    <w:rsid w:val="00FB5F8C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498074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5CC1-6A85-44E7-8FCB-B8E74A8C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260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Rodrigo Togneri</cp:lastModifiedBy>
  <cp:revision>47</cp:revision>
  <cp:lastPrinted>2014-09-10T18:21:00Z</cp:lastPrinted>
  <dcterms:created xsi:type="dcterms:W3CDTF">2014-09-01T20:06:00Z</dcterms:created>
  <dcterms:modified xsi:type="dcterms:W3CDTF">2019-10-08T13:05:00Z</dcterms:modified>
</cp:coreProperties>
</file>