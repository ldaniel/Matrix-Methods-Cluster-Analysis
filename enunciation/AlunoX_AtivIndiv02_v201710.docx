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6F4C8" w14:textId="7FD4D255" w:rsidR="005D649C" w:rsidRDefault="005D649C" w:rsidP="005D649C">
      <w:pPr>
        <w:jc w:val="center"/>
        <w:rPr>
          <w:b/>
        </w:rPr>
      </w:pPr>
      <w:r>
        <w:rPr>
          <w:b/>
        </w:rPr>
        <w:t>ATIVIDADE INDIVIDUAL 2</w:t>
      </w:r>
      <w:bookmarkStart w:id="0" w:name="_GoBack"/>
      <w:bookmarkEnd w:id="0"/>
    </w:p>
    <w:p w14:paraId="0DEDE996" w14:textId="5AF0758F" w:rsidR="00D06890" w:rsidRDefault="005D649C" w:rsidP="005D649C">
      <w:pPr>
        <w:jc w:val="center"/>
        <w:rPr>
          <w:b/>
        </w:rPr>
      </w:pPr>
      <w:r>
        <w:rPr>
          <w:b/>
        </w:rPr>
        <w:t>Disciplina: Métodos Matriciais e Análise de Clusters.</w:t>
      </w:r>
    </w:p>
    <w:p w14:paraId="55DAD633" w14:textId="77777777" w:rsidR="005D649C" w:rsidRDefault="005D649C" w:rsidP="005D649C">
      <w:pPr>
        <w:jc w:val="center"/>
        <w:rPr>
          <w:b/>
        </w:rPr>
      </w:pPr>
    </w:p>
    <w:p w14:paraId="6F13AFE8" w14:textId="77777777" w:rsidR="00D85DB1" w:rsidRDefault="00D85DB1" w:rsidP="007A366C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14:paraId="61F32873" w14:textId="77777777" w:rsidTr="00D85DB1">
        <w:tc>
          <w:tcPr>
            <w:tcW w:w="2376" w:type="dxa"/>
          </w:tcPr>
          <w:p w14:paraId="615046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D85DB1" w14:paraId="0F72CC58" w14:textId="77777777" w:rsidTr="00D85DB1">
        <w:tc>
          <w:tcPr>
            <w:tcW w:w="2376" w:type="dxa"/>
          </w:tcPr>
          <w:p w14:paraId="4863A58F" w14:textId="77777777" w:rsidR="00D85DB1" w:rsidRPr="00D85DB1" w:rsidRDefault="00D85DB1" w:rsidP="007A366C"/>
        </w:tc>
        <w:tc>
          <w:tcPr>
            <w:tcW w:w="6835" w:type="dxa"/>
          </w:tcPr>
          <w:p w14:paraId="31D33A5D" w14:textId="77777777" w:rsidR="00D85DB1" w:rsidRPr="00D85DB1" w:rsidRDefault="00D85DB1" w:rsidP="007A366C"/>
        </w:tc>
      </w:tr>
    </w:tbl>
    <w:p w14:paraId="4215F52E" w14:textId="77777777" w:rsidR="00883BCC" w:rsidRDefault="00883BCC" w:rsidP="007A366C">
      <w:pPr>
        <w:rPr>
          <w:b/>
        </w:rPr>
      </w:pPr>
    </w:p>
    <w:p w14:paraId="6A078006" w14:textId="7BD6EE70" w:rsidR="009B6FE5" w:rsidRPr="00556812" w:rsidRDefault="009B6FE5" w:rsidP="009B6FE5">
      <w:pPr>
        <w:rPr>
          <w:b/>
        </w:rPr>
      </w:pPr>
      <w:r w:rsidRPr="00556812">
        <w:rPr>
          <w:b/>
        </w:rPr>
        <w:t xml:space="preserve">Tema: </w:t>
      </w:r>
      <w:r w:rsidR="00B66E1C" w:rsidRPr="00556812">
        <w:rPr>
          <w:b/>
        </w:rPr>
        <w:t>Matrizes Esparsas.</w:t>
      </w:r>
    </w:p>
    <w:p w14:paraId="3CC74E7B" w14:textId="31101C6C" w:rsidR="009B6FE5" w:rsidRDefault="009B6FE5" w:rsidP="009B6FE5"/>
    <w:p w14:paraId="678FA432" w14:textId="77777777" w:rsidR="009C0200" w:rsidRDefault="009C0200" w:rsidP="009C0200">
      <w:r>
        <w:t xml:space="preserve">Tem se a matriz abaixo. </w:t>
      </w:r>
    </w:p>
    <w:p w14:paraId="0C9B11D8" w14:textId="77777777" w:rsidR="009C0200" w:rsidRDefault="009C0200" w:rsidP="009C0200"/>
    <w:p w14:paraId="340852BA" w14:textId="4D904E5F" w:rsidR="009C0200" w:rsidRDefault="00A46E72" w:rsidP="009C0200">
      <w:pPr>
        <w:jc w:val="center"/>
      </w:pPr>
      <w:r>
        <w:rPr>
          <w:noProof/>
          <w:lang w:eastAsia="pt-BR"/>
        </w:rPr>
        <w:drawing>
          <wp:inline distT="0" distB="0" distL="0" distR="0" wp14:anchorId="35446658" wp14:editId="2070C300">
            <wp:extent cx="1714500" cy="1149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17" cy="1156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A7972" w14:textId="77777777" w:rsidR="009C0200" w:rsidRDefault="009C0200" w:rsidP="009C0200"/>
    <w:p w14:paraId="2FF1D605" w14:textId="77777777" w:rsidR="009C0200" w:rsidRDefault="009C0200" w:rsidP="009C0200">
      <w:r>
        <w:t>Com base nela, pede-se:</w:t>
      </w:r>
    </w:p>
    <w:p w14:paraId="6BAC3BDB" w14:textId="77777777" w:rsidR="009C0200" w:rsidRDefault="009C0200" w:rsidP="009C0200"/>
    <w:p w14:paraId="498129AF" w14:textId="2331ACEB" w:rsidR="009C0200" w:rsidRDefault="009C0200" w:rsidP="009C0200">
      <w:pPr>
        <w:pStyle w:val="PargrafodaLista"/>
        <w:numPr>
          <w:ilvl w:val="0"/>
          <w:numId w:val="19"/>
        </w:numPr>
        <w:jc w:val="both"/>
        <w:rPr>
          <w:rFonts w:ascii="Verdana" w:hAnsi="Verdana"/>
          <w:szCs w:val="20"/>
        </w:rPr>
      </w:pPr>
      <w:r w:rsidRPr="00E43B45">
        <w:rPr>
          <w:rFonts w:ascii="Verdana" w:hAnsi="Verdana"/>
          <w:szCs w:val="20"/>
        </w:rPr>
        <w:t>A sua correspondente em “formato econômico”, incluindo ponteiros.</w:t>
      </w:r>
      <w:r>
        <w:rPr>
          <w:rFonts w:ascii="Verdana" w:hAnsi="Verdana"/>
          <w:szCs w:val="20"/>
        </w:rPr>
        <w:t xml:space="preserve"> Utilize como padrão para os ponteiros, conforme material de aula, o sinal negativo para indicar o primeiro índice, e o valor </w:t>
      </w:r>
      <m:oMath>
        <m:r>
          <w:rPr>
            <w:rFonts w:ascii="Cambria Math" w:hAnsi="Cambria Math"/>
            <w:szCs w:val="20"/>
          </w:rPr>
          <m:t>-m+&lt;primeiro índice i&gt;</m:t>
        </m:r>
      </m:oMath>
      <w:r>
        <w:rPr>
          <w:rFonts w:ascii="Verdana" w:hAnsi="Verdana"/>
          <w:szCs w:val="20"/>
        </w:rPr>
        <w:t xml:space="preserve"> ou </w:t>
      </w:r>
      <m:oMath>
        <m:r>
          <w:rPr>
            <w:rFonts w:ascii="Cambria Math" w:hAnsi="Cambria Math"/>
            <w:szCs w:val="20"/>
          </w:rPr>
          <m:t>-n+&lt;primeiro índice j&gt;</m:t>
        </m:r>
      </m:oMath>
      <w:r>
        <w:rPr>
          <w:rFonts w:ascii="Verdana" w:hAnsi="Verdana"/>
          <w:szCs w:val="20"/>
        </w:rPr>
        <w:t xml:space="preserve"> para indicar o último índice.</w:t>
      </w:r>
    </w:p>
    <w:p w14:paraId="7B28F26A" w14:textId="77777777" w:rsidR="009C0200" w:rsidRDefault="009C0200" w:rsidP="009C0200"/>
    <w:p w14:paraId="2546295F" w14:textId="77777777" w:rsidR="009C0200" w:rsidRPr="00566E8E" w:rsidRDefault="009C0200" w:rsidP="009C0200">
      <w:pPr>
        <w:rPr>
          <w:color w:val="00B0F0"/>
        </w:rPr>
      </w:pPr>
    </w:p>
    <w:p w14:paraId="0FADE912" w14:textId="77777777" w:rsidR="009C0200" w:rsidRPr="00E43B45" w:rsidRDefault="009C0200" w:rsidP="009C0200">
      <w:pPr>
        <w:pStyle w:val="PargrafodaLista"/>
        <w:jc w:val="both"/>
        <w:rPr>
          <w:rFonts w:ascii="Verdana" w:hAnsi="Verdana"/>
          <w:szCs w:val="20"/>
        </w:rPr>
      </w:pPr>
    </w:p>
    <w:p w14:paraId="1DD31CED" w14:textId="05353F1B" w:rsidR="009C0200" w:rsidRDefault="009C0200" w:rsidP="009C0200">
      <w:pPr>
        <w:pStyle w:val="PargrafodaLista"/>
        <w:numPr>
          <w:ilvl w:val="0"/>
          <w:numId w:val="19"/>
        </w:numPr>
        <w:jc w:val="both"/>
        <w:rPr>
          <w:rFonts w:ascii="Verdana" w:hAnsi="Verdana"/>
          <w:szCs w:val="20"/>
        </w:rPr>
      </w:pPr>
      <w:r w:rsidRPr="00E43B45">
        <w:rPr>
          <w:rFonts w:ascii="Verdana" w:hAnsi="Verdana"/>
          <w:szCs w:val="20"/>
        </w:rPr>
        <w:t>Partindo-se do formato econômico do item a) anterior, a nova matriz em “formato e</w:t>
      </w:r>
      <w:r>
        <w:rPr>
          <w:rFonts w:ascii="Verdana" w:hAnsi="Verdana"/>
          <w:szCs w:val="20"/>
        </w:rPr>
        <w:t>conômico”, dado que o valor (</w:t>
      </w:r>
      <m:oMath>
        <m:r>
          <w:rPr>
            <w:rFonts w:ascii="Cambria Math" w:hAnsi="Cambria Math"/>
            <w:szCs w:val="20"/>
          </w:rPr>
          <m:t>i=4</m:t>
        </m:r>
      </m:oMath>
      <w:r w:rsidRPr="00E43B45">
        <w:rPr>
          <w:rFonts w:ascii="Verdana" w:hAnsi="Verdana"/>
          <w:szCs w:val="20"/>
        </w:rPr>
        <w:t>,</w:t>
      </w:r>
      <w:r>
        <w:rPr>
          <w:rFonts w:ascii="Verdana" w:hAnsi="Verdan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j=5</m:t>
        </m:r>
      </m:oMath>
      <w:r>
        <w:rPr>
          <w:rFonts w:ascii="Verdana" w:hAnsi="Verdana"/>
          <w:szCs w:val="20"/>
        </w:rPr>
        <w:t xml:space="preserve">) passou a ter valor </w:t>
      </w:r>
      <w:r w:rsidR="00EE453D">
        <w:rPr>
          <w:rFonts w:ascii="Verdana" w:hAnsi="Verdana"/>
          <w:szCs w:val="20"/>
        </w:rPr>
        <w:t>1</w:t>
      </w:r>
      <w:r w:rsidRPr="00E43B45">
        <w:rPr>
          <w:rFonts w:ascii="Verdana" w:hAnsi="Verdana"/>
          <w:szCs w:val="20"/>
        </w:rPr>
        <w:t>.</w:t>
      </w:r>
    </w:p>
    <w:p w14:paraId="55B7FA27" w14:textId="765FD9EB" w:rsidR="009C0200" w:rsidRPr="005A04DB" w:rsidRDefault="009C0200" w:rsidP="005A04DB"/>
    <w:p w14:paraId="0E048E5A" w14:textId="77777777" w:rsidR="009C0200" w:rsidRPr="00182EEE" w:rsidRDefault="009C0200" w:rsidP="009C0200"/>
    <w:p w14:paraId="5FD5C08D" w14:textId="77777777" w:rsidR="009C0200" w:rsidRDefault="009C0200" w:rsidP="009C0200"/>
    <w:p w14:paraId="2648C15C" w14:textId="77777777" w:rsidR="009C0200" w:rsidRDefault="009C0200" w:rsidP="009C0200">
      <w:pPr>
        <w:pStyle w:val="PargrafodaLista"/>
        <w:numPr>
          <w:ilvl w:val="0"/>
          <w:numId w:val="19"/>
        </w:numPr>
        <w:jc w:val="both"/>
        <w:rPr>
          <w:rFonts w:ascii="Verdana" w:hAnsi="Verdana"/>
          <w:szCs w:val="20"/>
        </w:rPr>
      </w:pPr>
      <w:r w:rsidRPr="00E43B45">
        <w:rPr>
          <w:rFonts w:ascii="Verdana" w:hAnsi="Verdana"/>
          <w:szCs w:val="20"/>
        </w:rPr>
        <w:t>Da matriz resultante de b), é compensador do ponto de vista de armazenamento que ela esteja em “formato econômico”? Ou seria melhor que ela esteja em formato convencional? Justifique sua resposta com cálculos. Obs: Todos os campos de qualquer um dos formatos ocupa o mesmo espaço de armazenamento. E não se esqueça que o formato econômico em questão usa 4 colunas (pois inclui os ponteiros</w:t>
      </w:r>
      <w:r>
        <w:rPr>
          <w:rFonts w:ascii="Verdana" w:hAnsi="Verdana"/>
          <w:szCs w:val="20"/>
        </w:rPr>
        <w:t xml:space="preserve"> e desconsidera eventuais custos de armazenamento de índices</w:t>
      </w:r>
      <w:r w:rsidRPr="00E43B45">
        <w:rPr>
          <w:rFonts w:ascii="Verdana" w:hAnsi="Verdana"/>
          <w:szCs w:val="20"/>
        </w:rPr>
        <w:t>).</w:t>
      </w:r>
    </w:p>
    <w:p w14:paraId="502E9B9F" w14:textId="77777777" w:rsidR="009C0200" w:rsidRDefault="009C0200" w:rsidP="009C0200">
      <w:pPr>
        <w:pStyle w:val="PargrafodaLista"/>
        <w:jc w:val="both"/>
        <w:rPr>
          <w:rFonts w:ascii="Verdana" w:hAnsi="Verdana"/>
          <w:szCs w:val="20"/>
        </w:rPr>
      </w:pPr>
    </w:p>
    <w:sectPr w:rsidR="009C0200" w:rsidSect="009618C1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AE68B" w14:textId="77777777" w:rsidR="006B6FC6" w:rsidRDefault="006B6FC6">
      <w:r>
        <w:separator/>
      </w:r>
    </w:p>
  </w:endnote>
  <w:endnote w:type="continuationSeparator" w:id="0">
    <w:p w14:paraId="20EEF505" w14:textId="77777777" w:rsidR="006B6FC6" w:rsidRDefault="006B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2DB09" w14:textId="77777777" w:rsidR="009618C1" w:rsidRPr="00405A94" w:rsidRDefault="009618C1" w:rsidP="009618C1">
    <w:pPr>
      <w:pStyle w:val="Rodap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6AB79" w14:textId="77777777" w:rsidR="004024AB" w:rsidRPr="00F738F9" w:rsidRDefault="00883BCC" w:rsidP="00F738F9">
    <w:pPr>
      <w:pStyle w:val="Rodap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2B3C4" w14:textId="77777777" w:rsidR="006B6FC6" w:rsidRDefault="006B6FC6">
      <w:r>
        <w:separator/>
      </w:r>
    </w:p>
  </w:footnote>
  <w:footnote w:type="continuationSeparator" w:id="0">
    <w:p w14:paraId="1C2582E8" w14:textId="77777777" w:rsidR="006B6FC6" w:rsidRDefault="006B6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94754" w14:textId="551B042E" w:rsidR="00404964" w:rsidRPr="00935BB3" w:rsidRDefault="00404964" w:rsidP="00404964">
    <w:pPr>
      <w:pStyle w:val="Cabealho"/>
      <w:framePr w:wrap="around" w:vAnchor="text" w:hAnchor="margin" w:xAlign="right" w:y="1"/>
      <w:rPr>
        <w:rStyle w:val="Nmerodepgina"/>
        <w:rFonts w:ascii="HelveticaNeueLT Std Thin" w:hAnsi="HelveticaNeueLT Std Thin"/>
      </w:rPr>
    </w:pPr>
    <w:r w:rsidRPr="00935BB3">
      <w:rPr>
        <w:rStyle w:val="Nmerodepgina"/>
        <w:rFonts w:ascii="HelveticaNeueLT Std Thin" w:hAnsi="HelveticaNeueLT Std Thin"/>
      </w:rPr>
      <w:fldChar w:fldCharType="begin"/>
    </w:r>
    <w:r w:rsidRPr="00935BB3">
      <w:rPr>
        <w:rStyle w:val="Nmerodepgina"/>
        <w:rFonts w:ascii="HelveticaNeueLT Std Thin" w:hAnsi="HelveticaNeueLT Std Thin"/>
      </w:rPr>
      <w:instrText xml:space="preserve">PAGE  </w:instrText>
    </w:r>
    <w:r w:rsidRPr="00935BB3">
      <w:rPr>
        <w:rStyle w:val="Nmerodepgina"/>
        <w:rFonts w:ascii="HelveticaNeueLT Std Thin" w:hAnsi="HelveticaNeueLT Std Thin"/>
      </w:rPr>
      <w:fldChar w:fldCharType="separate"/>
    </w:r>
    <w:r w:rsidR="005D649C">
      <w:rPr>
        <w:rStyle w:val="Nmerodepgina"/>
        <w:rFonts w:ascii="HelveticaNeueLT Std Thin" w:hAnsi="HelveticaNeueLT Std Thin"/>
        <w:noProof/>
      </w:rPr>
      <w:t>1</w:t>
    </w:r>
    <w:r w:rsidRPr="00935BB3">
      <w:rPr>
        <w:rStyle w:val="Nmerodepgina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28"/>
  </w:num>
  <w:num w:numId="8">
    <w:abstractNumId w:val="2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22"/>
  </w:num>
  <w:num w:numId="14">
    <w:abstractNumId w:val="25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  <w:num w:numId="19">
    <w:abstractNumId w:val="19"/>
  </w:num>
  <w:num w:numId="20">
    <w:abstractNumId w:val="24"/>
  </w:num>
  <w:num w:numId="21">
    <w:abstractNumId w:val="8"/>
  </w:num>
  <w:num w:numId="22">
    <w:abstractNumId w:val="27"/>
  </w:num>
  <w:num w:numId="23">
    <w:abstractNumId w:val="7"/>
  </w:num>
  <w:num w:numId="24">
    <w:abstractNumId w:val="23"/>
  </w:num>
  <w:num w:numId="25">
    <w:abstractNumId w:val="6"/>
  </w:num>
  <w:num w:numId="26">
    <w:abstractNumId w:val="11"/>
  </w:num>
  <w:num w:numId="27">
    <w:abstractNumId w:val="20"/>
  </w:num>
  <w:num w:numId="28">
    <w:abstractNumId w:val="13"/>
  </w:num>
  <w:num w:numId="2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F57"/>
    <w:rsid w:val="00003DD3"/>
    <w:rsid w:val="0001028C"/>
    <w:rsid w:val="000171DA"/>
    <w:rsid w:val="00025523"/>
    <w:rsid w:val="00041C71"/>
    <w:rsid w:val="00045039"/>
    <w:rsid w:val="0005221D"/>
    <w:rsid w:val="00055164"/>
    <w:rsid w:val="00075660"/>
    <w:rsid w:val="00081FD2"/>
    <w:rsid w:val="00090D8B"/>
    <w:rsid w:val="000A6441"/>
    <w:rsid w:val="000C066A"/>
    <w:rsid w:val="000D26EB"/>
    <w:rsid w:val="000D4861"/>
    <w:rsid w:val="000E0A46"/>
    <w:rsid w:val="000E3BF2"/>
    <w:rsid w:val="000E723E"/>
    <w:rsid w:val="000E7281"/>
    <w:rsid w:val="000F684F"/>
    <w:rsid w:val="0010055A"/>
    <w:rsid w:val="00101326"/>
    <w:rsid w:val="0010457D"/>
    <w:rsid w:val="00106A81"/>
    <w:rsid w:val="00115569"/>
    <w:rsid w:val="00116082"/>
    <w:rsid w:val="001306D3"/>
    <w:rsid w:val="001611EB"/>
    <w:rsid w:val="001645D6"/>
    <w:rsid w:val="001652BD"/>
    <w:rsid w:val="0017252A"/>
    <w:rsid w:val="00182EEE"/>
    <w:rsid w:val="00183E5A"/>
    <w:rsid w:val="001867E7"/>
    <w:rsid w:val="001905C1"/>
    <w:rsid w:val="00190617"/>
    <w:rsid w:val="001A693A"/>
    <w:rsid w:val="001B65BD"/>
    <w:rsid w:val="001E340D"/>
    <w:rsid w:val="001E6C20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2E36"/>
    <w:rsid w:val="00244B8A"/>
    <w:rsid w:val="0024571F"/>
    <w:rsid w:val="00247AA2"/>
    <w:rsid w:val="0025500B"/>
    <w:rsid w:val="00265121"/>
    <w:rsid w:val="00281037"/>
    <w:rsid w:val="002824F0"/>
    <w:rsid w:val="0028538E"/>
    <w:rsid w:val="00293D3C"/>
    <w:rsid w:val="0029438C"/>
    <w:rsid w:val="002944CE"/>
    <w:rsid w:val="00295A6D"/>
    <w:rsid w:val="002C07A5"/>
    <w:rsid w:val="002C1617"/>
    <w:rsid w:val="002C4E27"/>
    <w:rsid w:val="002D03F6"/>
    <w:rsid w:val="003050FB"/>
    <w:rsid w:val="00307E13"/>
    <w:rsid w:val="00347F70"/>
    <w:rsid w:val="003557D4"/>
    <w:rsid w:val="00360C2E"/>
    <w:rsid w:val="0038073B"/>
    <w:rsid w:val="00382414"/>
    <w:rsid w:val="003A67B6"/>
    <w:rsid w:val="004024AB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20D9"/>
    <w:rsid w:val="00460F9B"/>
    <w:rsid w:val="0046702B"/>
    <w:rsid w:val="00471D48"/>
    <w:rsid w:val="00476564"/>
    <w:rsid w:val="00490560"/>
    <w:rsid w:val="00496E42"/>
    <w:rsid w:val="0049704E"/>
    <w:rsid w:val="004A3D8D"/>
    <w:rsid w:val="004A3FEA"/>
    <w:rsid w:val="004A6468"/>
    <w:rsid w:val="004C0513"/>
    <w:rsid w:val="004C168B"/>
    <w:rsid w:val="004C452B"/>
    <w:rsid w:val="004C73BD"/>
    <w:rsid w:val="004D2677"/>
    <w:rsid w:val="00502431"/>
    <w:rsid w:val="005040B0"/>
    <w:rsid w:val="00556812"/>
    <w:rsid w:val="00561491"/>
    <w:rsid w:val="00566E8E"/>
    <w:rsid w:val="0057425D"/>
    <w:rsid w:val="00581173"/>
    <w:rsid w:val="0058684F"/>
    <w:rsid w:val="005872E3"/>
    <w:rsid w:val="005879FC"/>
    <w:rsid w:val="00587EE8"/>
    <w:rsid w:val="005A04DB"/>
    <w:rsid w:val="005A38DA"/>
    <w:rsid w:val="005C12A1"/>
    <w:rsid w:val="005C56ED"/>
    <w:rsid w:val="005D2331"/>
    <w:rsid w:val="005D649C"/>
    <w:rsid w:val="005E4CA6"/>
    <w:rsid w:val="005E7039"/>
    <w:rsid w:val="005F643C"/>
    <w:rsid w:val="00605DA5"/>
    <w:rsid w:val="00611BA7"/>
    <w:rsid w:val="006147FD"/>
    <w:rsid w:val="00632C0A"/>
    <w:rsid w:val="006437ED"/>
    <w:rsid w:val="00646A7D"/>
    <w:rsid w:val="0064715D"/>
    <w:rsid w:val="00650E7D"/>
    <w:rsid w:val="00651EA1"/>
    <w:rsid w:val="00663381"/>
    <w:rsid w:val="00672182"/>
    <w:rsid w:val="00675186"/>
    <w:rsid w:val="006761C6"/>
    <w:rsid w:val="00681623"/>
    <w:rsid w:val="006A4EF9"/>
    <w:rsid w:val="006A5742"/>
    <w:rsid w:val="006A7A99"/>
    <w:rsid w:val="006B3123"/>
    <w:rsid w:val="006B6FC6"/>
    <w:rsid w:val="006B71A0"/>
    <w:rsid w:val="006C6E36"/>
    <w:rsid w:val="006D670B"/>
    <w:rsid w:val="006D7FA0"/>
    <w:rsid w:val="006E1EC3"/>
    <w:rsid w:val="006E5585"/>
    <w:rsid w:val="006F419B"/>
    <w:rsid w:val="00701948"/>
    <w:rsid w:val="00701F57"/>
    <w:rsid w:val="00702993"/>
    <w:rsid w:val="00702BD5"/>
    <w:rsid w:val="00714E6E"/>
    <w:rsid w:val="007307D5"/>
    <w:rsid w:val="00740425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6A23"/>
    <w:rsid w:val="007C1464"/>
    <w:rsid w:val="007C66EF"/>
    <w:rsid w:val="007E19C5"/>
    <w:rsid w:val="007E636D"/>
    <w:rsid w:val="007F6F1B"/>
    <w:rsid w:val="0080541A"/>
    <w:rsid w:val="0081365A"/>
    <w:rsid w:val="008141E9"/>
    <w:rsid w:val="008163A2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83BCC"/>
    <w:rsid w:val="00885856"/>
    <w:rsid w:val="0089136B"/>
    <w:rsid w:val="008A053E"/>
    <w:rsid w:val="008A0592"/>
    <w:rsid w:val="008A377B"/>
    <w:rsid w:val="008B533B"/>
    <w:rsid w:val="008D4954"/>
    <w:rsid w:val="008F11A2"/>
    <w:rsid w:val="008F30E2"/>
    <w:rsid w:val="008F6140"/>
    <w:rsid w:val="00902715"/>
    <w:rsid w:val="009330A2"/>
    <w:rsid w:val="0093400C"/>
    <w:rsid w:val="0094139B"/>
    <w:rsid w:val="009618C1"/>
    <w:rsid w:val="00962862"/>
    <w:rsid w:val="00971440"/>
    <w:rsid w:val="00985C73"/>
    <w:rsid w:val="0099054D"/>
    <w:rsid w:val="009A6B14"/>
    <w:rsid w:val="009B3B00"/>
    <w:rsid w:val="009B6FE5"/>
    <w:rsid w:val="009C0200"/>
    <w:rsid w:val="009D07C3"/>
    <w:rsid w:val="009D44F7"/>
    <w:rsid w:val="009E29FE"/>
    <w:rsid w:val="009E4055"/>
    <w:rsid w:val="009F6A2B"/>
    <w:rsid w:val="00A152E3"/>
    <w:rsid w:val="00A23ED9"/>
    <w:rsid w:val="00A33245"/>
    <w:rsid w:val="00A373E0"/>
    <w:rsid w:val="00A46E72"/>
    <w:rsid w:val="00A63B12"/>
    <w:rsid w:val="00A75F73"/>
    <w:rsid w:val="00A80925"/>
    <w:rsid w:val="00A85A65"/>
    <w:rsid w:val="00A930B6"/>
    <w:rsid w:val="00AA1BE9"/>
    <w:rsid w:val="00AA2FB9"/>
    <w:rsid w:val="00AA78BB"/>
    <w:rsid w:val="00AF2B67"/>
    <w:rsid w:val="00AF70CB"/>
    <w:rsid w:val="00B00E89"/>
    <w:rsid w:val="00B025CB"/>
    <w:rsid w:val="00B2024C"/>
    <w:rsid w:val="00B23D63"/>
    <w:rsid w:val="00B66E1C"/>
    <w:rsid w:val="00B80641"/>
    <w:rsid w:val="00B868C9"/>
    <w:rsid w:val="00B87C49"/>
    <w:rsid w:val="00BA1896"/>
    <w:rsid w:val="00BC4929"/>
    <w:rsid w:val="00BD7356"/>
    <w:rsid w:val="00C03FD3"/>
    <w:rsid w:val="00C04C25"/>
    <w:rsid w:val="00C25CA3"/>
    <w:rsid w:val="00C35391"/>
    <w:rsid w:val="00C37481"/>
    <w:rsid w:val="00C45CCE"/>
    <w:rsid w:val="00C506D2"/>
    <w:rsid w:val="00C81F4C"/>
    <w:rsid w:val="00C83281"/>
    <w:rsid w:val="00C84DF1"/>
    <w:rsid w:val="00C925B3"/>
    <w:rsid w:val="00CB507F"/>
    <w:rsid w:val="00CC1417"/>
    <w:rsid w:val="00CE5E79"/>
    <w:rsid w:val="00CF2CE6"/>
    <w:rsid w:val="00CF5BDC"/>
    <w:rsid w:val="00D03756"/>
    <w:rsid w:val="00D06890"/>
    <w:rsid w:val="00D145E6"/>
    <w:rsid w:val="00D21CC9"/>
    <w:rsid w:val="00D21CFA"/>
    <w:rsid w:val="00D2288D"/>
    <w:rsid w:val="00D303EE"/>
    <w:rsid w:val="00D47AA5"/>
    <w:rsid w:val="00D5011A"/>
    <w:rsid w:val="00D62AC2"/>
    <w:rsid w:val="00D85DB1"/>
    <w:rsid w:val="00D96875"/>
    <w:rsid w:val="00DA43F0"/>
    <w:rsid w:val="00DA4784"/>
    <w:rsid w:val="00DC531B"/>
    <w:rsid w:val="00DD2AF7"/>
    <w:rsid w:val="00DD4CDF"/>
    <w:rsid w:val="00DF7CD2"/>
    <w:rsid w:val="00E052CC"/>
    <w:rsid w:val="00E16C3E"/>
    <w:rsid w:val="00E17776"/>
    <w:rsid w:val="00E41219"/>
    <w:rsid w:val="00E43B45"/>
    <w:rsid w:val="00E45E27"/>
    <w:rsid w:val="00E5283F"/>
    <w:rsid w:val="00E54484"/>
    <w:rsid w:val="00E73F37"/>
    <w:rsid w:val="00E744B2"/>
    <w:rsid w:val="00E80700"/>
    <w:rsid w:val="00E81ADB"/>
    <w:rsid w:val="00E82E2C"/>
    <w:rsid w:val="00EB2A2A"/>
    <w:rsid w:val="00EB3EE3"/>
    <w:rsid w:val="00EB73E8"/>
    <w:rsid w:val="00EC5176"/>
    <w:rsid w:val="00ED4356"/>
    <w:rsid w:val="00ED7E73"/>
    <w:rsid w:val="00EE453D"/>
    <w:rsid w:val="00EE5928"/>
    <w:rsid w:val="00EF4B1F"/>
    <w:rsid w:val="00EF6742"/>
    <w:rsid w:val="00F3230F"/>
    <w:rsid w:val="00F40796"/>
    <w:rsid w:val="00F452D3"/>
    <w:rsid w:val="00F4786A"/>
    <w:rsid w:val="00F5569A"/>
    <w:rsid w:val="00F72DED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Ttulo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Ttulo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Ttulo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Ttulo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Ttulo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Ttulo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Nmerodepgina">
    <w:name w:val="page number"/>
    <w:basedOn w:val="Fontepargpadro"/>
    <w:semiHidden/>
    <w:rsid w:val="00205917"/>
  </w:style>
  <w:style w:type="paragraph" w:styleId="Cabealho">
    <w:name w:val="header"/>
    <w:basedOn w:val="Normal"/>
    <w:link w:val="CabealhoChar"/>
    <w:rsid w:val="00205917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rsid w:val="00205917"/>
    <w:pPr>
      <w:ind w:left="2552" w:hanging="2552"/>
    </w:pPr>
  </w:style>
  <w:style w:type="paragraph" w:styleId="Sumrio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Sumrio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Sumrio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RodapChar">
    <w:name w:val="Rodapé Char"/>
    <w:link w:val="Rodap"/>
    <w:uiPriority w:val="99"/>
    <w:rsid w:val="00F40796"/>
    <w:rPr>
      <w:rFonts w:ascii="Verdana" w:hAnsi="Verdana"/>
      <w:lang w:val="pt-BR" w:eastAsia="en-US" w:bidi="ar-SA"/>
    </w:rPr>
  </w:style>
  <w:style w:type="paragraph" w:styleId="Corpodetexto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ndicedeilustra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Recuodecorpodetexto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Forte">
    <w:name w:val="Strong"/>
    <w:uiPriority w:val="22"/>
    <w:qFormat/>
    <w:rsid w:val="005E7039"/>
    <w:rPr>
      <w:b/>
      <w:bCs/>
    </w:rPr>
  </w:style>
  <w:style w:type="paragraph" w:styleId="PargrafodaLista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Rodap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Nmerodelinha">
    <w:name w:val="line number"/>
    <w:basedOn w:val="Fontepargpadro"/>
    <w:uiPriority w:val="99"/>
    <w:semiHidden/>
    <w:unhideWhenUsed/>
    <w:rsid w:val="009618C1"/>
  </w:style>
  <w:style w:type="character" w:customStyle="1" w:styleId="CabealhoChar">
    <w:name w:val="Cabeçalho Char"/>
    <w:basedOn w:val="Fontepargpadro"/>
    <w:link w:val="Cabealho"/>
    <w:rsid w:val="00404964"/>
    <w:rPr>
      <w:rFonts w:ascii="Verdana" w:hAnsi="Verdana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EB2A2A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1BA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39E03-3D2A-48AF-8BC7-06AE1345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</Template>
  <TotalTime>853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Getulio Vargas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FGV</cp:lastModifiedBy>
  <cp:revision>68</cp:revision>
  <cp:lastPrinted>2014-09-10T18:21:00Z</cp:lastPrinted>
  <dcterms:created xsi:type="dcterms:W3CDTF">2014-09-01T20:06:00Z</dcterms:created>
  <dcterms:modified xsi:type="dcterms:W3CDTF">2019-09-24T20:18:00Z</dcterms:modified>
</cp:coreProperties>
</file>